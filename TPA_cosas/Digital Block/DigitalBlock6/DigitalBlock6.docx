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A6A0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4EBB7878" wp14:editId="09096E1C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300F8AE" w14:textId="2F73511A" w:rsidR="00C6554A" w:rsidRPr="009679B1" w:rsidRDefault="00B07433" w:rsidP="00C6554A">
      <w:pPr>
        <w:pStyle w:val="Ttulo"/>
        <w:rPr>
          <w:noProof/>
        </w:rPr>
      </w:pPr>
      <w:r>
        <w:rPr>
          <w:noProof/>
        </w:rPr>
        <w:t>DIGITAL BLOCK 6</w:t>
      </w:r>
    </w:p>
    <w:p w14:paraId="4750F9A9" w14:textId="652B331E" w:rsidR="00C6554A" w:rsidRPr="009679B1" w:rsidRDefault="00BA6D43" w:rsidP="00C6554A">
      <w:pPr>
        <w:pStyle w:val="Subttulo"/>
        <w:rPr>
          <w:noProof/>
        </w:rPr>
      </w:pPr>
      <w:r w:rsidRPr="00BA6D43">
        <w:rPr>
          <w:noProof/>
        </w:rPr>
        <w:t>Algoritmo de Dijkstra</w:t>
      </w:r>
    </w:p>
    <w:p w14:paraId="70DD633B" w14:textId="7A169787" w:rsidR="00E36CAA" w:rsidRDefault="00F97ADB" w:rsidP="00D04E78">
      <w:pPr>
        <w:pStyle w:val="Informacindecontacto"/>
        <w:rPr>
          <w:noProof/>
        </w:rPr>
      </w:pPr>
      <w:r>
        <w:rPr>
          <w:noProof/>
        </w:rPr>
        <w:t>Víctor Pérez Pérez y Nicolás Pérez Beltrán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T</w:t>
      </w:r>
      <w:r w:rsidR="00B07433">
        <w:rPr>
          <w:noProof/>
        </w:rPr>
        <w:t>PA</w:t>
      </w:r>
      <w:r w:rsidR="00C6554A" w:rsidRPr="009679B1">
        <w:rPr>
          <w:noProof/>
          <w:lang w:bidi="es-ES"/>
        </w:rPr>
        <w:t xml:space="preserve"> | </w:t>
      </w:r>
      <w:r w:rsidR="00B07433">
        <w:rPr>
          <w:noProof/>
        </w:rPr>
        <w:t>23/05/2021</w:t>
      </w:r>
      <w:r w:rsidR="00E36CAA">
        <w:rPr>
          <w:noProof/>
        </w:rPr>
        <w:br w:type="page"/>
      </w:r>
    </w:p>
    <w:p w14:paraId="1C30AF95" w14:textId="53D8677F" w:rsidR="00E36CAA" w:rsidRDefault="00E36CAA">
      <w:pPr>
        <w:rPr>
          <w:noProof/>
        </w:rPr>
      </w:pPr>
      <w:r w:rsidRPr="00E36CAA">
        <w:lastRenderedPageBreak/>
        <w:drawing>
          <wp:anchor distT="0" distB="0" distL="114300" distR="114300" simplePos="0" relativeHeight="251658240" behindDoc="0" locked="0" layoutInCell="1" allowOverlap="1" wp14:anchorId="53B1489D" wp14:editId="67B0D140">
            <wp:simplePos x="0" y="0"/>
            <wp:positionH relativeFrom="margin">
              <wp:posOffset>222250</wp:posOffset>
            </wp:positionH>
            <wp:positionV relativeFrom="paragraph">
              <wp:posOffset>0</wp:posOffset>
            </wp:positionV>
            <wp:extent cx="4001770" cy="3171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r="-1"/>
                    <a:stretch/>
                  </pic:blipFill>
                  <pic:spPr bwMode="auto">
                    <a:xfrm>
                      <a:off x="0" y="0"/>
                      <a:ext cx="400177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2B921" w14:textId="77777777" w:rsidR="00E36CAA" w:rsidRDefault="00E36CAA" w:rsidP="00E36CAA">
      <w:pPr>
        <w:tabs>
          <w:tab w:val="left" w:pos="900"/>
        </w:tabs>
        <w:rPr>
          <w:noProof/>
        </w:rPr>
      </w:pPr>
      <w:r>
        <w:rPr>
          <w:noProof/>
        </w:rPr>
        <w:tab/>
      </w:r>
    </w:p>
    <w:p w14:paraId="3A023DAE" w14:textId="77777777" w:rsidR="00B034AB" w:rsidRDefault="00B034AB" w:rsidP="007C1F1C">
      <w:pPr>
        <w:jc w:val="center"/>
        <w:rPr>
          <w:noProof/>
        </w:rPr>
      </w:pPr>
    </w:p>
    <w:p w14:paraId="75653FCE" w14:textId="77777777" w:rsidR="00B034AB" w:rsidRDefault="00B034AB" w:rsidP="007C1F1C">
      <w:pPr>
        <w:jc w:val="center"/>
        <w:rPr>
          <w:noProof/>
        </w:rPr>
      </w:pPr>
    </w:p>
    <w:p w14:paraId="692E2CE9" w14:textId="77777777" w:rsidR="00B034AB" w:rsidRDefault="00B034AB" w:rsidP="007C1F1C">
      <w:pPr>
        <w:jc w:val="center"/>
        <w:rPr>
          <w:noProof/>
        </w:rPr>
      </w:pPr>
    </w:p>
    <w:p w14:paraId="1587219B" w14:textId="77777777" w:rsidR="00B034AB" w:rsidRDefault="00B034AB" w:rsidP="007C1F1C">
      <w:pPr>
        <w:jc w:val="center"/>
        <w:rPr>
          <w:noProof/>
        </w:rPr>
      </w:pPr>
    </w:p>
    <w:p w14:paraId="16C4C838" w14:textId="77777777" w:rsidR="00B034AB" w:rsidRDefault="00B034AB" w:rsidP="007C1F1C">
      <w:pPr>
        <w:jc w:val="center"/>
        <w:rPr>
          <w:noProof/>
        </w:rPr>
      </w:pPr>
    </w:p>
    <w:p w14:paraId="751219D1" w14:textId="77777777" w:rsidR="00B034AB" w:rsidRDefault="00B034AB" w:rsidP="007C1F1C">
      <w:pPr>
        <w:jc w:val="center"/>
        <w:rPr>
          <w:noProof/>
        </w:rPr>
      </w:pPr>
    </w:p>
    <w:p w14:paraId="7D8668C8" w14:textId="77777777" w:rsidR="00B034AB" w:rsidRDefault="00B034AB" w:rsidP="007C1F1C">
      <w:pPr>
        <w:jc w:val="center"/>
        <w:rPr>
          <w:noProof/>
        </w:rPr>
      </w:pPr>
    </w:p>
    <w:p w14:paraId="3D39DA77" w14:textId="77777777" w:rsidR="00B034AB" w:rsidRDefault="00B034AB" w:rsidP="007C1F1C">
      <w:pPr>
        <w:jc w:val="center"/>
        <w:rPr>
          <w:noProof/>
        </w:rPr>
      </w:pPr>
    </w:p>
    <w:p w14:paraId="0EA0F0A9" w14:textId="286EC9A0" w:rsidR="00E36CAA" w:rsidRDefault="00E36CAA" w:rsidP="007C1F1C">
      <w:pPr>
        <w:jc w:val="center"/>
        <w:rPr>
          <w:noProof/>
        </w:rPr>
      </w:pPr>
      <w:r>
        <w:rPr>
          <w:noProof/>
        </w:rPr>
        <w:br w:type="textWrapping" w:clear="all"/>
      </w:r>
    </w:p>
    <w:tbl>
      <w:tblPr>
        <w:tblW w:w="80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9"/>
        <w:gridCol w:w="986"/>
        <w:gridCol w:w="1022"/>
        <w:gridCol w:w="1022"/>
        <w:gridCol w:w="1022"/>
        <w:gridCol w:w="981"/>
        <w:gridCol w:w="982"/>
        <w:gridCol w:w="982"/>
      </w:tblGrid>
      <w:tr w:rsidR="006D1189" w14:paraId="4C6DE555" w14:textId="5354F00E" w:rsidTr="00E61D1F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099" w:type="dxa"/>
          </w:tcPr>
          <w:p w14:paraId="2157FDD2" w14:textId="1C0FB148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Vértice</w:t>
            </w:r>
          </w:p>
        </w:tc>
        <w:tc>
          <w:tcPr>
            <w:tcW w:w="986" w:type="dxa"/>
          </w:tcPr>
          <w:p w14:paraId="47B133B6" w14:textId="36B2A177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Paso 1</w:t>
            </w:r>
          </w:p>
        </w:tc>
        <w:tc>
          <w:tcPr>
            <w:tcW w:w="1022" w:type="dxa"/>
          </w:tcPr>
          <w:p w14:paraId="74199F76" w14:textId="4DDB9C08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Paso 2</w:t>
            </w:r>
          </w:p>
        </w:tc>
        <w:tc>
          <w:tcPr>
            <w:tcW w:w="1022" w:type="dxa"/>
          </w:tcPr>
          <w:p w14:paraId="1607639C" w14:textId="4DF0EBB9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Paso 3</w:t>
            </w:r>
          </w:p>
        </w:tc>
        <w:tc>
          <w:tcPr>
            <w:tcW w:w="1022" w:type="dxa"/>
          </w:tcPr>
          <w:p w14:paraId="34852752" w14:textId="58189420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Paso 4</w:t>
            </w:r>
          </w:p>
        </w:tc>
        <w:tc>
          <w:tcPr>
            <w:tcW w:w="981" w:type="dxa"/>
          </w:tcPr>
          <w:p w14:paraId="734251D9" w14:textId="293AB0E9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Paso 5</w:t>
            </w:r>
          </w:p>
        </w:tc>
        <w:tc>
          <w:tcPr>
            <w:tcW w:w="982" w:type="dxa"/>
          </w:tcPr>
          <w:p w14:paraId="524AE299" w14:textId="0DD050AE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Paso 6</w:t>
            </w:r>
          </w:p>
        </w:tc>
        <w:tc>
          <w:tcPr>
            <w:tcW w:w="982" w:type="dxa"/>
          </w:tcPr>
          <w:p w14:paraId="1DE3EFA9" w14:textId="3AFCC1A5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Paso 7</w:t>
            </w:r>
          </w:p>
        </w:tc>
      </w:tr>
      <w:tr w:rsidR="006D1189" w14:paraId="1250534E" w14:textId="1AE2C3D5" w:rsidTr="00E61D1F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099" w:type="dxa"/>
          </w:tcPr>
          <w:p w14:paraId="2F03DDE6" w14:textId="0D9D9E0D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86" w:type="dxa"/>
          </w:tcPr>
          <w:p w14:paraId="4264893C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25F1A3FB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422C9E37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44BE6924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981" w:type="dxa"/>
          </w:tcPr>
          <w:p w14:paraId="57D456A7" w14:textId="1E6BCA60" w:rsidR="00E36CAA" w:rsidRDefault="00C73832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[14,E</w:t>
            </w:r>
            <w:r w:rsidR="00643FA0">
              <w:rPr>
                <w:noProof/>
              </w:rPr>
              <w:t>]</w:t>
            </w:r>
          </w:p>
        </w:tc>
        <w:tc>
          <w:tcPr>
            <w:tcW w:w="982" w:type="dxa"/>
          </w:tcPr>
          <w:p w14:paraId="080D36F0" w14:textId="3601DE71" w:rsidR="00E36CAA" w:rsidRDefault="009C0B5E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[13,C]</w:t>
            </w:r>
          </w:p>
        </w:tc>
        <w:tc>
          <w:tcPr>
            <w:tcW w:w="982" w:type="dxa"/>
          </w:tcPr>
          <w:p w14:paraId="7E0148BC" w14:textId="2F1AEC90" w:rsidR="00E36CAA" w:rsidRPr="00011DE3" w:rsidRDefault="0048260A" w:rsidP="00E36CAA">
            <w:pPr>
              <w:jc w:val="center"/>
              <w:rPr>
                <w:color w:val="FF0000"/>
              </w:rPr>
            </w:pPr>
            <w:r w:rsidRPr="00011DE3">
              <w:rPr>
                <w:color w:val="FF0000"/>
              </w:rPr>
              <w:t>[13</w:t>
            </w:r>
            <w:r w:rsidR="009C524E" w:rsidRPr="00011DE3">
              <w:rPr>
                <w:noProof/>
                <w:color w:val="FF0000"/>
              </w:rPr>
              <w:t>,C]</w:t>
            </w:r>
          </w:p>
        </w:tc>
      </w:tr>
      <w:tr w:rsidR="006D1189" w14:paraId="2DA3B55E" w14:textId="35DB94C4" w:rsidTr="00E61D1F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099" w:type="dxa"/>
          </w:tcPr>
          <w:p w14:paraId="2E988651" w14:textId="72C51AA8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86" w:type="dxa"/>
          </w:tcPr>
          <w:p w14:paraId="2C65A6FF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52C448BF" w14:textId="5DBBE918" w:rsidR="00E36CAA" w:rsidRDefault="00AA5E35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[10,E]</w:t>
            </w:r>
          </w:p>
        </w:tc>
        <w:tc>
          <w:tcPr>
            <w:tcW w:w="1022" w:type="dxa"/>
          </w:tcPr>
          <w:p w14:paraId="4F27A57F" w14:textId="185498D9" w:rsidR="00E36CAA" w:rsidRDefault="005008D5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[10,E]</w:t>
            </w:r>
          </w:p>
        </w:tc>
        <w:tc>
          <w:tcPr>
            <w:tcW w:w="1022" w:type="dxa"/>
          </w:tcPr>
          <w:p w14:paraId="3F04D85F" w14:textId="2B2E3CD4" w:rsidR="00E36CAA" w:rsidRDefault="005008D5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[10,E]</w:t>
            </w:r>
          </w:p>
        </w:tc>
        <w:tc>
          <w:tcPr>
            <w:tcW w:w="981" w:type="dxa"/>
          </w:tcPr>
          <w:p w14:paraId="37ED892E" w14:textId="23A92C99" w:rsidR="00E36CAA" w:rsidRDefault="00C73832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[9,D]</w:t>
            </w:r>
          </w:p>
        </w:tc>
        <w:tc>
          <w:tcPr>
            <w:tcW w:w="982" w:type="dxa"/>
          </w:tcPr>
          <w:p w14:paraId="2EB48D4B" w14:textId="69B04172" w:rsidR="00E36CAA" w:rsidRPr="009C524E" w:rsidRDefault="009C0B5E" w:rsidP="00E36CAA">
            <w:pPr>
              <w:jc w:val="center"/>
              <w:rPr>
                <w:color w:val="FF0000"/>
              </w:rPr>
            </w:pPr>
            <w:r w:rsidRPr="009C524E">
              <w:rPr>
                <w:color w:val="FF0000"/>
              </w:rPr>
              <w:t>[9,D]</w:t>
            </w:r>
          </w:p>
        </w:tc>
        <w:tc>
          <w:tcPr>
            <w:tcW w:w="982" w:type="dxa"/>
          </w:tcPr>
          <w:p w14:paraId="5F9D3915" w14:textId="64F49314" w:rsidR="00E36CAA" w:rsidRDefault="009C524E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</w:tr>
      <w:tr w:rsidR="006D1189" w14:paraId="26BF0921" w14:textId="47019B98" w:rsidTr="00E61D1F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099" w:type="dxa"/>
          </w:tcPr>
          <w:p w14:paraId="7C71AFB6" w14:textId="0E9C993E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986" w:type="dxa"/>
          </w:tcPr>
          <w:p w14:paraId="306ECDC8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25D94474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1B23E4F8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4B13B4DE" w14:textId="7C229229" w:rsidR="00E36CAA" w:rsidRDefault="00CE063D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[10,E]</w:t>
            </w:r>
          </w:p>
        </w:tc>
        <w:tc>
          <w:tcPr>
            <w:tcW w:w="981" w:type="dxa"/>
          </w:tcPr>
          <w:p w14:paraId="4E0E7A05" w14:textId="2B5FCACB" w:rsidR="00E36CAA" w:rsidRPr="004500D9" w:rsidRDefault="00C73832" w:rsidP="00E36CAA">
            <w:pPr>
              <w:jc w:val="center"/>
              <w:rPr>
                <w:color w:val="FF0000"/>
              </w:rPr>
            </w:pPr>
            <w:r w:rsidRPr="004500D9">
              <w:rPr>
                <w:color w:val="FF0000"/>
              </w:rPr>
              <w:t>[9,D]</w:t>
            </w:r>
          </w:p>
        </w:tc>
        <w:tc>
          <w:tcPr>
            <w:tcW w:w="982" w:type="dxa"/>
          </w:tcPr>
          <w:p w14:paraId="1C6BF5B3" w14:textId="5DA0DBE5" w:rsidR="00E36CAA" w:rsidRDefault="004500D9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2" w:type="dxa"/>
          </w:tcPr>
          <w:p w14:paraId="74BD8C5F" w14:textId="50F20771" w:rsidR="00E36CAA" w:rsidRDefault="004500D9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</w:tr>
      <w:tr w:rsidR="006D1189" w14:paraId="5DFDD0F1" w14:textId="63C5E44C" w:rsidTr="00E61D1F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099" w:type="dxa"/>
          </w:tcPr>
          <w:p w14:paraId="09CE1121" w14:textId="28AF9CE4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986" w:type="dxa"/>
          </w:tcPr>
          <w:p w14:paraId="4173E62C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1651EEE4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6046708D" w14:textId="1F0EC17F" w:rsidR="00E36CAA" w:rsidRDefault="005008D5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[7,E]</w:t>
            </w:r>
          </w:p>
        </w:tc>
        <w:tc>
          <w:tcPr>
            <w:tcW w:w="1022" w:type="dxa"/>
          </w:tcPr>
          <w:p w14:paraId="0958B541" w14:textId="1D8186DA" w:rsidR="00E36CAA" w:rsidRDefault="00CE063D" w:rsidP="00E36CAA">
            <w:pPr>
              <w:jc w:val="center"/>
              <w:rPr>
                <w:noProof/>
              </w:rPr>
            </w:pPr>
            <w:r w:rsidRPr="005008D5">
              <w:rPr>
                <w:noProof/>
                <w:color w:val="FF0000"/>
              </w:rPr>
              <w:t>[7,E]</w:t>
            </w:r>
          </w:p>
        </w:tc>
        <w:tc>
          <w:tcPr>
            <w:tcW w:w="981" w:type="dxa"/>
          </w:tcPr>
          <w:p w14:paraId="2B2E44E6" w14:textId="7EE4FA68" w:rsidR="00E36CAA" w:rsidRDefault="00CE063D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2" w:type="dxa"/>
          </w:tcPr>
          <w:p w14:paraId="2915ED91" w14:textId="2F1F54C1" w:rsidR="00E36CAA" w:rsidRDefault="00CE063D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2" w:type="dxa"/>
          </w:tcPr>
          <w:p w14:paraId="4947AE7D" w14:textId="2B78EB3C" w:rsidR="00E36CAA" w:rsidRDefault="00CE063D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</w:tr>
      <w:tr w:rsidR="006D1189" w14:paraId="531A576A" w14:textId="2C9658D8" w:rsidTr="00E61D1F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099" w:type="dxa"/>
          </w:tcPr>
          <w:p w14:paraId="6D459E17" w14:textId="7422A799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986" w:type="dxa"/>
          </w:tcPr>
          <w:p w14:paraId="22CED1D1" w14:textId="02218269" w:rsidR="00E36CAA" w:rsidRDefault="00E36CAA" w:rsidP="00E36CAA">
            <w:pPr>
              <w:jc w:val="center"/>
              <w:rPr>
                <w:noProof/>
              </w:rPr>
            </w:pPr>
            <w:r w:rsidRPr="005008D5">
              <w:rPr>
                <w:color w:val="FF0000"/>
              </w:rPr>
              <w:t>[0,E]</w:t>
            </w:r>
          </w:p>
        </w:tc>
        <w:tc>
          <w:tcPr>
            <w:tcW w:w="1022" w:type="dxa"/>
          </w:tcPr>
          <w:p w14:paraId="73540355" w14:textId="4E9682AC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1022" w:type="dxa"/>
          </w:tcPr>
          <w:p w14:paraId="7910CDDC" w14:textId="361F9BC1" w:rsidR="00E36CAA" w:rsidRDefault="00822654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1022" w:type="dxa"/>
          </w:tcPr>
          <w:p w14:paraId="14B6660A" w14:textId="76513393" w:rsidR="00E36CAA" w:rsidRDefault="00822654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1" w:type="dxa"/>
          </w:tcPr>
          <w:p w14:paraId="34753D83" w14:textId="392E8CE0" w:rsidR="00E36CAA" w:rsidRDefault="00822654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2" w:type="dxa"/>
          </w:tcPr>
          <w:p w14:paraId="10C5A70E" w14:textId="7DED4D55" w:rsidR="00E36CAA" w:rsidRDefault="00822654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2" w:type="dxa"/>
          </w:tcPr>
          <w:p w14:paraId="09A67D1C" w14:textId="3CDA6C7E" w:rsidR="00E36CAA" w:rsidRDefault="00822654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</w:tr>
      <w:tr w:rsidR="006D1189" w14:paraId="17BFBF5C" w14:textId="579704F4" w:rsidTr="00E61D1F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099" w:type="dxa"/>
          </w:tcPr>
          <w:p w14:paraId="349858D9" w14:textId="70849170" w:rsidR="00E36CAA" w:rsidRDefault="00E36CAA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986" w:type="dxa"/>
          </w:tcPr>
          <w:p w14:paraId="5395406B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1FD51C91" w14:textId="77777777" w:rsidR="00E36CAA" w:rsidRDefault="00E36CAA" w:rsidP="00E36CAA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4DB5BC65" w14:textId="4B59CFD8" w:rsidR="00E36CAA" w:rsidRDefault="00822654" w:rsidP="00E36CAA">
            <w:pPr>
              <w:jc w:val="center"/>
              <w:rPr>
                <w:noProof/>
              </w:rPr>
            </w:pPr>
            <w:r w:rsidRPr="005008D5">
              <w:rPr>
                <w:color w:val="FF0000"/>
              </w:rPr>
              <w:t>[7,E]</w:t>
            </w:r>
          </w:p>
        </w:tc>
        <w:tc>
          <w:tcPr>
            <w:tcW w:w="1022" w:type="dxa"/>
          </w:tcPr>
          <w:p w14:paraId="500940BD" w14:textId="2955B30C" w:rsidR="00E36CAA" w:rsidRDefault="005008D5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1" w:type="dxa"/>
          </w:tcPr>
          <w:p w14:paraId="0E056888" w14:textId="5D647E08" w:rsidR="00E36CAA" w:rsidRDefault="005008D5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2" w:type="dxa"/>
          </w:tcPr>
          <w:p w14:paraId="0087E308" w14:textId="5F3CDC13" w:rsidR="00E36CAA" w:rsidRDefault="005008D5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2" w:type="dxa"/>
          </w:tcPr>
          <w:p w14:paraId="781D512A" w14:textId="6ADAA41D" w:rsidR="00E36CAA" w:rsidRDefault="005008D5" w:rsidP="00E36CAA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</w:tr>
      <w:tr w:rsidR="006D1189" w14:paraId="4B1014B2" w14:textId="2694B947" w:rsidTr="00E61D1F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099" w:type="dxa"/>
          </w:tcPr>
          <w:p w14:paraId="321CD842" w14:textId="28CC7571" w:rsidR="00A851E4" w:rsidRDefault="00A851E4" w:rsidP="00A851E4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986" w:type="dxa"/>
          </w:tcPr>
          <w:p w14:paraId="17A1196C" w14:textId="77777777" w:rsidR="00A851E4" w:rsidRDefault="00A851E4" w:rsidP="00A851E4">
            <w:pPr>
              <w:jc w:val="center"/>
              <w:rPr>
                <w:noProof/>
              </w:rPr>
            </w:pPr>
          </w:p>
        </w:tc>
        <w:tc>
          <w:tcPr>
            <w:tcW w:w="1022" w:type="dxa"/>
          </w:tcPr>
          <w:p w14:paraId="1A58F59D" w14:textId="6481EFD7" w:rsidR="00A851E4" w:rsidRPr="00E61D1F" w:rsidRDefault="00A851E4" w:rsidP="00A851E4">
            <w:pPr>
              <w:jc w:val="center"/>
              <w:rPr>
                <w:color w:val="FF0000"/>
              </w:rPr>
            </w:pPr>
            <w:r w:rsidRPr="00E61D1F">
              <w:rPr>
                <w:color w:val="FF0000"/>
              </w:rPr>
              <w:t>[2,</w:t>
            </w:r>
            <w:r w:rsidR="00822654" w:rsidRPr="00E61D1F">
              <w:rPr>
                <w:color w:val="FF0000"/>
              </w:rPr>
              <w:t>E</w:t>
            </w:r>
            <w:r w:rsidRPr="00E61D1F">
              <w:rPr>
                <w:color w:val="FF0000"/>
              </w:rPr>
              <w:t>]</w:t>
            </w:r>
          </w:p>
        </w:tc>
        <w:tc>
          <w:tcPr>
            <w:tcW w:w="1022" w:type="dxa"/>
          </w:tcPr>
          <w:p w14:paraId="61D35669" w14:textId="483683D0" w:rsidR="00A851E4" w:rsidRDefault="00E61D1F" w:rsidP="00A851E4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1022" w:type="dxa"/>
          </w:tcPr>
          <w:p w14:paraId="03A6D3D6" w14:textId="5E94B88B" w:rsidR="00A851E4" w:rsidRDefault="00E61D1F" w:rsidP="00A851E4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1" w:type="dxa"/>
          </w:tcPr>
          <w:p w14:paraId="32197C7B" w14:textId="09ED618A" w:rsidR="00A851E4" w:rsidRDefault="00E61D1F" w:rsidP="00A851E4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2" w:type="dxa"/>
          </w:tcPr>
          <w:p w14:paraId="16C935F4" w14:textId="3CC2521E" w:rsidR="00A851E4" w:rsidRDefault="00E61D1F" w:rsidP="00A851E4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982" w:type="dxa"/>
          </w:tcPr>
          <w:p w14:paraId="40279F1E" w14:textId="41436520" w:rsidR="00A851E4" w:rsidRDefault="00E61D1F" w:rsidP="00A851E4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</w:tr>
    </w:tbl>
    <w:p w14:paraId="074DBE26" w14:textId="3007566B" w:rsidR="00BE5871" w:rsidRDefault="00BE5871">
      <w:pPr>
        <w:rPr>
          <w:noProof/>
        </w:rPr>
      </w:pPr>
    </w:p>
    <w:p w14:paraId="5D6C2413" w14:textId="77777777" w:rsidR="00B25D69" w:rsidRDefault="00B25D69">
      <w:pPr>
        <w:rPr>
          <w:rFonts w:ascii="Calibri" w:hAnsi="Calibri" w:cs="Calibri"/>
          <w:noProof/>
          <w:sz w:val="24"/>
          <w:szCs w:val="24"/>
        </w:rPr>
      </w:pPr>
    </w:p>
    <w:p w14:paraId="509CFA81" w14:textId="77777777" w:rsidR="00B25D69" w:rsidRDefault="00B25D69">
      <w:pPr>
        <w:rPr>
          <w:rFonts w:ascii="Calibri" w:hAnsi="Calibri" w:cs="Calibri"/>
          <w:noProof/>
          <w:sz w:val="24"/>
          <w:szCs w:val="24"/>
        </w:rPr>
      </w:pPr>
    </w:p>
    <w:p w14:paraId="49A5C320" w14:textId="77777777" w:rsidR="00B034AB" w:rsidRDefault="00B034AB">
      <w:pPr>
        <w:rPr>
          <w:rFonts w:ascii="Calibri" w:hAnsi="Calibri" w:cs="Calibri"/>
          <w:noProof/>
          <w:sz w:val="24"/>
          <w:szCs w:val="24"/>
        </w:rPr>
      </w:pPr>
    </w:p>
    <w:p w14:paraId="6F022B88" w14:textId="77777777" w:rsidR="00B034AB" w:rsidRDefault="00B034AB">
      <w:pPr>
        <w:rPr>
          <w:rFonts w:ascii="Calibri" w:hAnsi="Calibri" w:cs="Calibri"/>
          <w:noProof/>
          <w:sz w:val="24"/>
          <w:szCs w:val="24"/>
        </w:rPr>
      </w:pPr>
    </w:p>
    <w:p w14:paraId="40DC2D6E" w14:textId="2161FE15" w:rsidR="00E238B8" w:rsidRDefault="00B24D6E" w:rsidP="00A63D5A">
      <w:pPr>
        <w:pStyle w:val="Prrafodelista"/>
        <w:numPr>
          <w:ilvl w:val="0"/>
          <w:numId w:val="17"/>
        </w:numPr>
        <w:spacing w:before="0" w:after="0"/>
        <w:ind w:left="567"/>
        <w:rPr>
          <w:rFonts w:ascii="Calibri" w:hAnsi="Calibri" w:cs="Calibri"/>
          <w:noProof/>
          <w:sz w:val="24"/>
          <w:szCs w:val="24"/>
        </w:rPr>
      </w:pPr>
      <w:r w:rsidRPr="00BC09AD">
        <w:rPr>
          <w:rFonts w:ascii="Calibri" w:hAnsi="Calibri" w:cs="Calibri"/>
          <w:noProof/>
          <w:sz w:val="24"/>
          <w:szCs w:val="24"/>
        </w:rPr>
        <w:lastRenderedPageBreak/>
        <w:t xml:space="preserve">PASO 1 </w:t>
      </w:r>
    </w:p>
    <w:p w14:paraId="59C7A296" w14:textId="7208062A" w:rsidR="00E238B8" w:rsidRPr="00BF1E79" w:rsidRDefault="00E238B8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Vértice de destino: </w:t>
      </w:r>
      <w:r>
        <w:rPr>
          <w:rFonts w:ascii="Calibri" w:hAnsi="Calibri" w:cs="Calibri"/>
          <w:noProof/>
          <w:sz w:val="24"/>
          <w:szCs w:val="24"/>
        </w:rPr>
        <w:t>E</w:t>
      </w:r>
    </w:p>
    <w:p w14:paraId="5AB53539" w14:textId="77777777" w:rsidR="00E238B8" w:rsidRPr="00BF1E79" w:rsidRDefault="00E238B8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Camin</w:t>
      </w:r>
      <w:r>
        <w:rPr>
          <w:rFonts w:ascii="Calibri" w:hAnsi="Calibri" w:cs="Calibri"/>
          <w:noProof/>
          <w:sz w:val="24"/>
          <w:szCs w:val="24"/>
        </w:rPr>
        <w:t>o</w:t>
      </w:r>
      <w:r w:rsidRPr="00BF1E79">
        <w:rPr>
          <w:rFonts w:ascii="Calibri" w:hAnsi="Calibri" w:cs="Calibri"/>
          <w:noProof/>
          <w:sz w:val="24"/>
          <w:szCs w:val="24"/>
        </w:rPr>
        <w:t xml:space="preserve"> posible:</w:t>
      </w:r>
    </w:p>
    <w:p w14:paraId="74C7B8A6" w14:textId="5725C45A" w:rsidR="00E238B8" w:rsidRDefault="00E238B8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Hasta </w:t>
      </w:r>
      <w:r>
        <w:rPr>
          <w:rFonts w:ascii="Calibri" w:hAnsi="Calibri" w:cs="Calibri"/>
          <w:noProof/>
          <w:sz w:val="24"/>
          <w:szCs w:val="24"/>
        </w:rPr>
        <w:t>E</w:t>
      </w:r>
      <w:r w:rsidRPr="00BF1E79">
        <w:rPr>
          <w:rFonts w:ascii="Calibri" w:hAnsi="Calibri" w:cs="Calibri"/>
          <w:noProof/>
          <w:sz w:val="24"/>
          <w:szCs w:val="24"/>
        </w:rPr>
        <w:t xml:space="preserve">: E con peso </w:t>
      </w:r>
      <w:r>
        <w:rPr>
          <w:rFonts w:ascii="Calibri" w:hAnsi="Calibri" w:cs="Calibri"/>
          <w:noProof/>
          <w:sz w:val="24"/>
          <w:szCs w:val="24"/>
        </w:rPr>
        <w:t>0</w:t>
      </w:r>
    </w:p>
    <w:p w14:paraId="5FFDC497" w14:textId="77777777" w:rsidR="00E238B8" w:rsidRPr="004F5E17" w:rsidRDefault="00E238B8" w:rsidP="00A63D5A">
      <w:pPr>
        <w:pStyle w:val="Prrafodelista"/>
        <w:spacing w:before="0" w:after="0"/>
        <w:ind w:left="2160"/>
        <w:rPr>
          <w:rFonts w:ascii="Calibri" w:hAnsi="Calibri" w:cs="Calibri"/>
          <w:noProof/>
          <w:sz w:val="24"/>
          <w:szCs w:val="24"/>
        </w:rPr>
      </w:pPr>
    </w:p>
    <w:p w14:paraId="36D95EF4" w14:textId="77777777" w:rsidR="0053323A" w:rsidRPr="00BC09AD" w:rsidRDefault="00BD776B" w:rsidP="00A63D5A">
      <w:pPr>
        <w:pStyle w:val="Prrafodelista"/>
        <w:numPr>
          <w:ilvl w:val="0"/>
          <w:numId w:val="17"/>
        </w:numPr>
        <w:spacing w:before="0" w:after="0"/>
        <w:ind w:left="567"/>
        <w:rPr>
          <w:rFonts w:ascii="Calibri" w:hAnsi="Calibri" w:cs="Calibri"/>
          <w:noProof/>
          <w:sz w:val="24"/>
          <w:szCs w:val="24"/>
        </w:rPr>
      </w:pPr>
      <w:r w:rsidRPr="00BC09AD">
        <w:rPr>
          <w:rFonts w:ascii="Calibri" w:hAnsi="Calibri" w:cs="Calibri"/>
          <w:noProof/>
          <w:sz w:val="24"/>
          <w:szCs w:val="24"/>
        </w:rPr>
        <w:t>PASO 2</w:t>
      </w:r>
    </w:p>
    <w:p w14:paraId="4C1C80D2" w14:textId="351FF8BB" w:rsidR="0053323A" w:rsidRPr="00BF1E79" w:rsidRDefault="0053323A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Vértices de destino: B, </w:t>
      </w:r>
      <w:r>
        <w:rPr>
          <w:rFonts w:ascii="Calibri" w:hAnsi="Calibri" w:cs="Calibri"/>
          <w:noProof/>
          <w:sz w:val="24"/>
          <w:szCs w:val="24"/>
        </w:rPr>
        <w:t>G</w:t>
      </w:r>
    </w:p>
    <w:p w14:paraId="7C86CB62" w14:textId="77777777" w:rsidR="0053323A" w:rsidRPr="00BF1E79" w:rsidRDefault="0053323A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Caminos posibles:</w:t>
      </w:r>
    </w:p>
    <w:p w14:paraId="58962BCB" w14:textId="77777777" w:rsidR="0053323A" w:rsidRPr="0053323A" w:rsidRDefault="0053323A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53323A">
        <w:rPr>
          <w:rFonts w:ascii="Calibri" w:hAnsi="Calibri" w:cs="Calibri"/>
          <w:noProof/>
          <w:sz w:val="24"/>
          <w:szCs w:val="24"/>
        </w:rPr>
        <w:t>Hasta B: E – B con peso 10</w:t>
      </w:r>
    </w:p>
    <w:p w14:paraId="2F081727" w14:textId="77777777" w:rsidR="0053323A" w:rsidRDefault="0053323A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53323A">
        <w:rPr>
          <w:rFonts w:ascii="Calibri" w:hAnsi="Calibri" w:cs="Calibri"/>
          <w:noProof/>
          <w:sz w:val="24"/>
          <w:szCs w:val="24"/>
        </w:rPr>
        <w:t>Hasta G: E – G con peso 2</w:t>
      </w:r>
    </w:p>
    <w:p w14:paraId="30D1808D" w14:textId="77777777" w:rsidR="00E238B8" w:rsidRPr="0053323A" w:rsidRDefault="00E238B8" w:rsidP="00A63D5A">
      <w:pPr>
        <w:pStyle w:val="Prrafodelista"/>
        <w:spacing w:before="0" w:after="0"/>
        <w:ind w:left="2160"/>
        <w:rPr>
          <w:rFonts w:ascii="Calibri" w:hAnsi="Calibri" w:cs="Calibri"/>
          <w:noProof/>
          <w:sz w:val="24"/>
          <w:szCs w:val="24"/>
        </w:rPr>
      </w:pPr>
    </w:p>
    <w:p w14:paraId="3977BDD3" w14:textId="77777777" w:rsidR="007061C0" w:rsidRPr="00BC09AD" w:rsidRDefault="000C6DB4" w:rsidP="00A63D5A">
      <w:pPr>
        <w:pStyle w:val="Prrafodelista"/>
        <w:numPr>
          <w:ilvl w:val="0"/>
          <w:numId w:val="17"/>
        </w:numPr>
        <w:spacing w:before="0" w:after="0"/>
        <w:ind w:left="567"/>
        <w:rPr>
          <w:rFonts w:ascii="Calibri" w:hAnsi="Calibri" w:cs="Calibri"/>
          <w:noProof/>
          <w:sz w:val="24"/>
          <w:szCs w:val="24"/>
        </w:rPr>
      </w:pPr>
      <w:r w:rsidRPr="00BC09AD">
        <w:rPr>
          <w:rFonts w:ascii="Calibri" w:hAnsi="Calibri" w:cs="Calibri"/>
          <w:noProof/>
          <w:sz w:val="24"/>
          <w:szCs w:val="24"/>
        </w:rPr>
        <w:t>PASO</w:t>
      </w:r>
      <w:r w:rsidR="006D1189" w:rsidRPr="00BC09AD">
        <w:rPr>
          <w:rFonts w:ascii="Calibri" w:hAnsi="Calibri" w:cs="Calibri"/>
          <w:noProof/>
          <w:sz w:val="24"/>
          <w:szCs w:val="24"/>
        </w:rPr>
        <w:t xml:space="preserve"> 3</w:t>
      </w:r>
    </w:p>
    <w:p w14:paraId="3CDDB8ED" w14:textId="3DD13D17" w:rsidR="000C6DB4" w:rsidRPr="00BF1E79" w:rsidRDefault="007061C0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V</w:t>
      </w:r>
      <w:r w:rsidR="00B25D69" w:rsidRPr="00BF1E79">
        <w:rPr>
          <w:rFonts w:ascii="Calibri" w:hAnsi="Calibri" w:cs="Calibri"/>
          <w:noProof/>
          <w:sz w:val="24"/>
          <w:szCs w:val="24"/>
        </w:rPr>
        <w:t xml:space="preserve">értices </w:t>
      </w:r>
      <w:r w:rsidRPr="00BF1E79">
        <w:rPr>
          <w:rFonts w:ascii="Calibri" w:hAnsi="Calibri" w:cs="Calibri"/>
          <w:noProof/>
          <w:sz w:val="24"/>
          <w:szCs w:val="24"/>
        </w:rPr>
        <w:t xml:space="preserve">de </w:t>
      </w:r>
      <w:r w:rsidR="00B25D69" w:rsidRPr="00BF1E79">
        <w:rPr>
          <w:rFonts w:ascii="Calibri" w:hAnsi="Calibri" w:cs="Calibri"/>
          <w:noProof/>
          <w:sz w:val="24"/>
          <w:szCs w:val="24"/>
        </w:rPr>
        <w:t>destino</w:t>
      </w:r>
      <w:r w:rsidRPr="00BF1E79">
        <w:rPr>
          <w:rFonts w:ascii="Calibri" w:hAnsi="Calibri" w:cs="Calibri"/>
          <w:noProof/>
          <w:sz w:val="24"/>
          <w:szCs w:val="24"/>
        </w:rPr>
        <w:t>: B, D, F</w:t>
      </w:r>
    </w:p>
    <w:p w14:paraId="617192A5" w14:textId="5760B809" w:rsidR="007061C0" w:rsidRPr="00BF1E79" w:rsidRDefault="007061C0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Caminos posibles:</w:t>
      </w:r>
    </w:p>
    <w:p w14:paraId="550FC8CB" w14:textId="220596F9" w:rsidR="007061C0" w:rsidRPr="00BF1E79" w:rsidRDefault="007061C0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Hasta B:</w:t>
      </w:r>
      <w:r w:rsidR="00AF69A5" w:rsidRPr="00BF1E79">
        <w:rPr>
          <w:rFonts w:ascii="Calibri" w:hAnsi="Calibri" w:cs="Calibri"/>
          <w:noProof/>
          <w:sz w:val="24"/>
          <w:szCs w:val="24"/>
        </w:rPr>
        <w:t xml:space="preserve"> </w:t>
      </w:r>
      <w:r w:rsidR="00AF69A5" w:rsidRPr="00BF1E79">
        <w:rPr>
          <w:rFonts w:ascii="Calibri" w:hAnsi="Calibri" w:cs="Calibri"/>
          <w:noProof/>
          <w:sz w:val="24"/>
          <w:szCs w:val="24"/>
        </w:rPr>
        <w:t>E – B con peso 10</w:t>
      </w:r>
    </w:p>
    <w:p w14:paraId="4AEAA5CE" w14:textId="1E4029D3" w:rsidR="007061C0" w:rsidRPr="00BF1E79" w:rsidRDefault="007061C0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Hasta </w:t>
      </w:r>
      <w:r w:rsidR="00B66C2B" w:rsidRPr="00BF1E79">
        <w:rPr>
          <w:rFonts w:ascii="Calibri" w:hAnsi="Calibri" w:cs="Calibri"/>
          <w:noProof/>
          <w:sz w:val="24"/>
          <w:szCs w:val="24"/>
        </w:rPr>
        <w:t>D</w:t>
      </w:r>
      <w:r w:rsidRPr="00BF1E79">
        <w:rPr>
          <w:rFonts w:ascii="Calibri" w:hAnsi="Calibri" w:cs="Calibri"/>
          <w:noProof/>
          <w:sz w:val="24"/>
          <w:szCs w:val="24"/>
        </w:rPr>
        <w:t>:</w:t>
      </w:r>
      <w:r w:rsidR="00B66C2B" w:rsidRPr="00BF1E79">
        <w:rPr>
          <w:rFonts w:ascii="Calibri" w:hAnsi="Calibri" w:cs="Calibri"/>
          <w:noProof/>
          <w:sz w:val="24"/>
          <w:szCs w:val="24"/>
        </w:rPr>
        <w:t xml:space="preserve"> E – G – D con peso 7</w:t>
      </w:r>
    </w:p>
    <w:p w14:paraId="5496F4C2" w14:textId="32B48C85" w:rsidR="007061C0" w:rsidRDefault="007061C0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Hasta F:</w:t>
      </w:r>
      <w:r w:rsidR="00B66C2B" w:rsidRPr="00BF1E79">
        <w:rPr>
          <w:rFonts w:ascii="Calibri" w:hAnsi="Calibri" w:cs="Calibri"/>
          <w:noProof/>
          <w:sz w:val="24"/>
          <w:szCs w:val="24"/>
        </w:rPr>
        <w:t xml:space="preserve"> E – G – F con peso 7</w:t>
      </w:r>
    </w:p>
    <w:p w14:paraId="7F14A419" w14:textId="77777777" w:rsidR="00E238B8" w:rsidRPr="00BF1E79" w:rsidRDefault="00E238B8" w:rsidP="00A63D5A">
      <w:pPr>
        <w:pStyle w:val="Prrafodelista"/>
        <w:spacing w:before="0" w:after="0"/>
        <w:ind w:left="2160"/>
        <w:rPr>
          <w:rFonts w:ascii="Calibri" w:hAnsi="Calibri" w:cs="Calibri"/>
          <w:noProof/>
          <w:sz w:val="24"/>
          <w:szCs w:val="24"/>
        </w:rPr>
      </w:pPr>
    </w:p>
    <w:p w14:paraId="1B33931D" w14:textId="7C7F2E85" w:rsidR="00BF1E79" w:rsidRPr="00BC09AD" w:rsidRDefault="00BF1E79" w:rsidP="00A63D5A">
      <w:pPr>
        <w:pStyle w:val="Prrafodelista"/>
        <w:numPr>
          <w:ilvl w:val="0"/>
          <w:numId w:val="17"/>
        </w:numPr>
        <w:spacing w:before="0" w:after="0"/>
        <w:ind w:left="567"/>
        <w:rPr>
          <w:rFonts w:ascii="Calibri" w:hAnsi="Calibri" w:cs="Calibri"/>
          <w:noProof/>
          <w:sz w:val="24"/>
          <w:szCs w:val="24"/>
        </w:rPr>
      </w:pPr>
      <w:r w:rsidRPr="00BC09AD">
        <w:rPr>
          <w:rFonts w:ascii="Calibri" w:hAnsi="Calibri" w:cs="Calibri"/>
          <w:noProof/>
          <w:sz w:val="24"/>
          <w:szCs w:val="24"/>
        </w:rPr>
        <w:t>PASO 4</w:t>
      </w:r>
    </w:p>
    <w:p w14:paraId="03AD9D43" w14:textId="14E9909C" w:rsidR="00BF1E79" w:rsidRPr="00BF1E79" w:rsidRDefault="00BF1E79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Vértices de destino: </w:t>
      </w:r>
      <w:r w:rsidR="008B5D31">
        <w:rPr>
          <w:rFonts w:ascii="Calibri" w:hAnsi="Calibri" w:cs="Calibri"/>
          <w:noProof/>
          <w:sz w:val="24"/>
          <w:szCs w:val="24"/>
        </w:rPr>
        <w:t>B, C, D</w:t>
      </w:r>
    </w:p>
    <w:p w14:paraId="3676CC23" w14:textId="77777777" w:rsidR="00BF1E79" w:rsidRPr="00BF1E79" w:rsidRDefault="00BF1E79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Caminos posibles:</w:t>
      </w:r>
    </w:p>
    <w:p w14:paraId="0682286B" w14:textId="77777777" w:rsidR="00BF1E79" w:rsidRPr="00BF1E79" w:rsidRDefault="00BF1E79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Hasta B: E – B con peso 10</w:t>
      </w:r>
    </w:p>
    <w:p w14:paraId="4A555235" w14:textId="77777777" w:rsidR="00BF1E79" w:rsidRPr="00BF1E79" w:rsidRDefault="00BF1E79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Hasta D: E – G – D con peso 7</w:t>
      </w:r>
    </w:p>
    <w:p w14:paraId="463FA414" w14:textId="35AE1D84" w:rsidR="00BF1E79" w:rsidRDefault="00BF1E79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Hasta </w:t>
      </w:r>
      <w:r w:rsidR="008B5D31">
        <w:rPr>
          <w:rFonts w:ascii="Calibri" w:hAnsi="Calibri" w:cs="Calibri"/>
          <w:noProof/>
          <w:sz w:val="24"/>
          <w:szCs w:val="24"/>
        </w:rPr>
        <w:t>C</w:t>
      </w:r>
      <w:r w:rsidRPr="00BF1E79">
        <w:rPr>
          <w:rFonts w:ascii="Calibri" w:hAnsi="Calibri" w:cs="Calibri"/>
          <w:noProof/>
          <w:sz w:val="24"/>
          <w:szCs w:val="24"/>
        </w:rPr>
        <w:t>: E – G – F</w:t>
      </w:r>
      <w:r w:rsidR="008B5D31">
        <w:rPr>
          <w:rFonts w:ascii="Calibri" w:hAnsi="Calibri" w:cs="Calibri"/>
          <w:noProof/>
          <w:sz w:val="24"/>
          <w:szCs w:val="24"/>
        </w:rPr>
        <w:t xml:space="preserve"> – C</w:t>
      </w:r>
      <w:r w:rsidRPr="00BF1E79">
        <w:rPr>
          <w:rFonts w:ascii="Calibri" w:hAnsi="Calibri" w:cs="Calibri"/>
          <w:noProof/>
          <w:sz w:val="24"/>
          <w:szCs w:val="24"/>
        </w:rPr>
        <w:t xml:space="preserve"> con peso </w:t>
      </w:r>
      <w:r w:rsidR="008B5D31">
        <w:rPr>
          <w:rFonts w:ascii="Calibri" w:hAnsi="Calibri" w:cs="Calibri"/>
          <w:noProof/>
          <w:sz w:val="24"/>
          <w:szCs w:val="24"/>
        </w:rPr>
        <w:t>10</w:t>
      </w:r>
    </w:p>
    <w:p w14:paraId="4A74446D" w14:textId="77777777" w:rsidR="00E238B8" w:rsidRPr="00BF1E79" w:rsidRDefault="00E238B8" w:rsidP="00A63D5A">
      <w:pPr>
        <w:pStyle w:val="Prrafodelista"/>
        <w:spacing w:before="0" w:after="0"/>
        <w:ind w:left="2160"/>
        <w:rPr>
          <w:rFonts w:ascii="Calibri" w:hAnsi="Calibri" w:cs="Calibri"/>
          <w:noProof/>
          <w:sz w:val="24"/>
          <w:szCs w:val="24"/>
        </w:rPr>
      </w:pPr>
    </w:p>
    <w:p w14:paraId="4FE9B510" w14:textId="3A531626" w:rsidR="00F47039" w:rsidRPr="00A63D5A" w:rsidRDefault="00BF1E79" w:rsidP="00A63D5A">
      <w:pPr>
        <w:pStyle w:val="Prrafodelista"/>
        <w:numPr>
          <w:ilvl w:val="0"/>
          <w:numId w:val="17"/>
        </w:numPr>
        <w:spacing w:before="0" w:after="0"/>
        <w:ind w:left="567"/>
        <w:rPr>
          <w:rFonts w:ascii="Calibri" w:hAnsi="Calibri" w:cs="Calibri"/>
          <w:noProof/>
          <w:sz w:val="24"/>
          <w:szCs w:val="24"/>
        </w:rPr>
      </w:pPr>
      <w:r w:rsidRPr="00A63D5A">
        <w:rPr>
          <w:rFonts w:ascii="Calibri" w:hAnsi="Calibri" w:cs="Calibri"/>
          <w:noProof/>
          <w:sz w:val="24"/>
          <w:szCs w:val="24"/>
        </w:rPr>
        <w:t>PASO 5</w:t>
      </w:r>
    </w:p>
    <w:p w14:paraId="487CB9B2" w14:textId="2A23A8BD" w:rsidR="00BF1E79" w:rsidRPr="00BF1E79" w:rsidRDefault="00BF1E79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Vértices de destino: </w:t>
      </w:r>
      <w:r w:rsidR="00E7581A">
        <w:rPr>
          <w:rFonts w:ascii="Calibri" w:hAnsi="Calibri" w:cs="Calibri"/>
          <w:noProof/>
          <w:sz w:val="24"/>
          <w:szCs w:val="24"/>
        </w:rPr>
        <w:t>A, B, C</w:t>
      </w:r>
    </w:p>
    <w:p w14:paraId="73ECC2D8" w14:textId="77777777" w:rsidR="00BF1E79" w:rsidRPr="00BF1E79" w:rsidRDefault="00BF1E79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Caminos posibles:</w:t>
      </w:r>
    </w:p>
    <w:p w14:paraId="5CFBC8DC" w14:textId="5C21AB90" w:rsidR="00BF1E79" w:rsidRPr="00BF1E79" w:rsidRDefault="00BF1E79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Hasta B: </w:t>
      </w:r>
      <w:r w:rsidR="00E7581A" w:rsidRPr="00BF1E79">
        <w:rPr>
          <w:rFonts w:ascii="Calibri" w:hAnsi="Calibri" w:cs="Calibri"/>
          <w:noProof/>
          <w:sz w:val="24"/>
          <w:szCs w:val="24"/>
        </w:rPr>
        <w:t xml:space="preserve">E – G – </w:t>
      </w:r>
      <w:r w:rsidR="00E7581A">
        <w:rPr>
          <w:rFonts w:ascii="Calibri" w:hAnsi="Calibri" w:cs="Calibri"/>
          <w:noProof/>
          <w:sz w:val="24"/>
          <w:szCs w:val="24"/>
        </w:rPr>
        <w:t>D</w:t>
      </w:r>
      <w:r w:rsidRPr="00BF1E79">
        <w:rPr>
          <w:rFonts w:ascii="Calibri" w:hAnsi="Calibri" w:cs="Calibri"/>
          <w:noProof/>
          <w:sz w:val="24"/>
          <w:szCs w:val="24"/>
        </w:rPr>
        <w:t xml:space="preserve"> – B con peso </w:t>
      </w:r>
      <w:r w:rsidR="00E7581A">
        <w:rPr>
          <w:rFonts w:ascii="Calibri" w:hAnsi="Calibri" w:cs="Calibri"/>
          <w:noProof/>
          <w:sz w:val="24"/>
          <w:szCs w:val="24"/>
        </w:rPr>
        <w:t>9</w:t>
      </w:r>
    </w:p>
    <w:p w14:paraId="42558B72" w14:textId="04497518" w:rsidR="00BF1E79" w:rsidRPr="00BF1E79" w:rsidRDefault="00BF1E79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Hasta </w:t>
      </w:r>
      <w:r w:rsidR="00E7581A">
        <w:rPr>
          <w:rFonts w:ascii="Calibri" w:hAnsi="Calibri" w:cs="Calibri"/>
          <w:noProof/>
          <w:sz w:val="24"/>
          <w:szCs w:val="24"/>
        </w:rPr>
        <w:t>A</w:t>
      </w:r>
      <w:r w:rsidRPr="00BF1E79">
        <w:rPr>
          <w:rFonts w:ascii="Calibri" w:hAnsi="Calibri" w:cs="Calibri"/>
          <w:noProof/>
          <w:sz w:val="24"/>
          <w:szCs w:val="24"/>
        </w:rPr>
        <w:t>: E – G – D</w:t>
      </w:r>
      <w:r w:rsidR="00E7581A">
        <w:rPr>
          <w:rFonts w:ascii="Calibri" w:hAnsi="Calibri" w:cs="Calibri"/>
          <w:noProof/>
          <w:sz w:val="24"/>
          <w:szCs w:val="24"/>
        </w:rPr>
        <w:t xml:space="preserve"> – A</w:t>
      </w:r>
      <w:r w:rsidRPr="00BF1E79">
        <w:rPr>
          <w:rFonts w:ascii="Calibri" w:hAnsi="Calibri" w:cs="Calibri"/>
          <w:noProof/>
          <w:sz w:val="24"/>
          <w:szCs w:val="24"/>
        </w:rPr>
        <w:t xml:space="preserve"> con peso </w:t>
      </w:r>
      <w:r w:rsidR="00E7581A">
        <w:rPr>
          <w:rFonts w:ascii="Calibri" w:hAnsi="Calibri" w:cs="Calibri"/>
          <w:noProof/>
          <w:sz w:val="24"/>
          <w:szCs w:val="24"/>
        </w:rPr>
        <w:t>14</w:t>
      </w:r>
    </w:p>
    <w:p w14:paraId="66D360FD" w14:textId="7D65167F" w:rsidR="00BF1E79" w:rsidRDefault="00BF1E79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Hasta </w:t>
      </w:r>
      <w:r w:rsidR="00E7581A">
        <w:rPr>
          <w:rFonts w:ascii="Calibri" w:hAnsi="Calibri" w:cs="Calibri"/>
          <w:noProof/>
          <w:sz w:val="24"/>
          <w:szCs w:val="24"/>
        </w:rPr>
        <w:t>C</w:t>
      </w:r>
      <w:r w:rsidRPr="00BF1E79">
        <w:rPr>
          <w:rFonts w:ascii="Calibri" w:hAnsi="Calibri" w:cs="Calibri"/>
          <w:noProof/>
          <w:sz w:val="24"/>
          <w:szCs w:val="24"/>
        </w:rPr>
        <w:t xml:space="preserve">: </w:t>
      </w:r>
      <w:r w:rsidR="00E7581A" w:rsidRPr="00BF1E79">
        <w:rPr>
          <w:rFonts w:ascii="Calibri" w:hAnsi="Calibri" w:cs="Calibri"/>
          <w:noProof/>
          <w:sz w:val="24"/>
          <w:szCs w:val="24"/>
        </w:rPr>
        <w:t xml:space="preserve">E – G – </w:t>
      </w:r>
      <w:r w:rsidR="00E7581A">
        <w:rPr>
          <w:rFonts w:ascii="Calibri" w:hAnsi="Calibri" w:cs="Calibri"/>
          <w:noProof/>
          <w:sz w:val="24"/>
          <w:szCs w:val="24"/>
        </w:rPr>
        <w:t>D</w:t>
      </w:r>
      <w:r w:rsidR="00E7581A">
        <w:rPr>
          <w:rFonts w:ascii="Calibri" w:hAnsi="Calibri" w:cs="Calibri"/>
          <w:noProof/>
          <w:sz w:val="24"/>
          <w:szCs w:val="24"/>
        </w:rPr>
        <w:t xml:space="preserve"> – C</w:t>
      </w:r>
      <w:r w:rsidR="00E7581A" w:rsidRPr="00BF1E79">
        <w:rPr>
          <w:rFonts w:ascii="Calibri" w:hAnsi="Calibri" w:cs="Calibri"/>
          <w:noProof/>
          <w:sz w:val="24"/>
          <w:szCs w:val="24"/>
        </w:rPr>
        <w:t xml:space="preserve"> con peso </w:t>
      </w:r>
      <w:r w:rsidR="00E7581A">
        <w:rPr>
          <w:rFonts w:ascii="Calibri" w:hAnsi="Calibri" w:cs="Calibri"/>
          <w:noProof/>
          <w:sz w:val="24"/>
          <w:szCs w:val="24"/>
        </w:rPr>
        <w:t>9</w:t>
      </w:r>
    </w:p>
    <w:p w14:paraId="4F9F8356" w14:textId="77777777" w:rsidR="00E238B8" w:rsidRPr="00BF1E79" w:rsidRDefault="00E238B8" w:rsidP="00A63D5A">
      <w:pPr>
        <w:pStyle w:val="Prrafodelista"/>
        <w:spacing w:before="0" w:after="0"/>
        <w:ind w:left="2160"/>
        <w:rPr>
          <w:rFonts w:ascii="Calibri" w:hAnsi="Calibri" w:cs="Calibri"/>
          <w:noProof/>
          <w:sz w:val="24"/>
          <w:szCs w:val="24"/>
        </w:rPr>
      </w:pPr>
    </w:p>
    <w:p w14:paraId="3FB61CD4" w14:textId="4F59254A" w:rsidR="00BF1E79" w:rsidRPr="00A63D5A" w:rsidRDefault="00BF1E79" w:rsidP="00A63D5A">
      <w:pPr>
        <w:pStyle w:val="Prrafodelista"/>
        <w:numPr>
          <w:ilvl w:val="0"/>
          <w:numId w:val="17"/>
        </w:numPr>
        <w:spacing w:before="0" w:after="0"/>
        <w:ind w:left="567"/>
        <w:rPr>
          <w:rFonts w:ascii="Calibri" w:hAnsi="Calibri" w:cs="Calibri"/>
          <w:noProof/>
          <w:sz w:val="24"/>
          <w:szCs w:val="24"/>
        </w:rPr>
      </w:pPr>
      <w:r w:rsidRPr="00A63D5A">
        <w:rPr>
          <w:rFonts w:ascii="Calibri" w:hAnsi="Calibri" w:cs="Calibri"/>
          <w:noProof/>
          <w:sz w:val="24"/>
          <w:szCs w:val="24"/>
        </w:rPr>
        <w:t>PASO 6</w:t>
      </w:r>
    </w:p>
    <w:p w14:paraId="7B14F466" w14:textId="52658C9C" w:rsidR="0082783D" w:rsidRPr="00BF1E79" w:rsidRDefault="0082783D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Vértices de destino: </w:t>
      </w:r>
      <w:r>
        <w:rPr>
          <w:rFonts w:ascii="Calibri" w:hAnsi="Calibri" w:cs="Calibri"/>
          <w:noProof/>
          <w:sz w:val="24"/>
          <w:szCs w:val="24"/>
        </w:rPr>
        <w:t>A, B</w:t>
      </w:r>
    </w:p>
    <w:p w14:paraId="6DF0EFE1" w14:textId="77777777" w:rsidR="0082783D" w:rsidRPr="00BF1E79" w:rsidRDefault="0082783D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Caminos posibles:</w:t>
      </w:r>
    </w:p>
    <w:p w14:paraId="4F2F6A45" w14:textId="77777777" w:rsidR="0082783D" w:rsidRPr="00BF1E79" w:rsidRDefault="0082783D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Hasta B: E – G – </w:t>
      </w:r>
      <w:r>
        <w:rPr>
          <w:rFonts w:ascii="Calibri" w:hAnsi="Calibri" w:cs="Calibri"/>
          <w:noProof/>
          <w:sz w:val="24"/>
          <w:szCs w:val="24"/>
        </w:rPr>
        <w:t>D</w:t>
      </w:r>
      <w:r w:rsidRPr="00BF1E79">
        <w:rPr>
          <w:rFonts w:ascii="Calibri" w:hAnsi="Calibri" w:cs="Calibri"/>
          <w:noProof/>
          <w:sz w:val="24"/>
          <w:szCs w:val="24"/>
        </w:rPr>
        <w:t xml:space="preserve"> – B con peso </w:t>
      </w:r>
      <w:r>
        <w:rPr>
          <w:rFonts w:ascii="Calibri" w:hAnsi="Calibri" w:cs="Calibri"/>
          <w:noProof/>
          <w:sz w:val="24"/>
          <w:szCs w:val="24"/>
        </w:rPr>
        <w:t>9</w:t>
      </w:r>
    </w:p>
    <w:p w14:paraId="690CC9AE" w14:textId="1597511C" w:rsidR="0082783D" w:rsidRDefault="0082783D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Hasta </w:t>
      </w:r>
      <w:r>
        <w:rPr>
          <w:rFonts w:ascii="Calibri" w:hAnsi="Calibri" w:cs="Calibri"/>
          <w:noProof/>
          <w:sz w:val="24"/>
          <w:szCs w:val="24"/>
        </w:rPr>
        <w:t>A</w:t>
      </w:r>
      <w:r w:rsidRPr="00BF1E79">
        <w:rPr>
          <w:rFonts w:ascii="Calibri" w:hAnsi="Calibri" w:cs="Calibri"/>
          <w:noProof/>
          <w:sz w:val="24"/>
          <w:szCs w:val="24"/>
        </w:rPr>
        <w:t>: E – G – D</w:t>
      </w:r>
      <w:r w:rsidR="004F5E17">
        <w:rPr>
          <w:rFonts w:ascii="Calibri" w:hAnsi="Calibri" w:cs="Calibri"/>
          <w:noProof/>
          <w:sz w:val="24"/>
          <w:szCs w:val="24"/>
        </w:rPr>
        <w:t xml:space="preserve"> – C</w:t>
      </w:r>
      <w:r>
        <w:rPr>
          <w:rFonts w:ascii="Calibri" w:hAnsi="Calibri" w:cs="Calibri"/>
          <w:noProof/>
          <w:sz w:val="24"/>
          <w:szCs w:val="24"/>
        </w:rPr>
        <w:t xml:space="preserve"> – A</w:t>
      </w:r>
      <w:r w:rsidRPr="00BF1E79">
        <w:rPr>
          <w:rFonts w:ascii="Calibri" w:hAnsi="Calibri" w:cs="Calibri"/>
          <w:noProof/>
          <w:sz w:val="24"/>
          <w:szCs w:val="24"/>
        </w:rPr>
        <w:t xml:space="preserve"> con peso </w:t>
      </w:r>
      <w:r>
        <w:rPr>
          <w:rFonts w:ascii="Calibri" w:hAnsi="Calibri" w:cs="Calibri"/>
          <w:noProof/>
          <w:sz w:val="24"/>
          <w:szCs w:val="24"/>
        </w:rPr>
        <w:t>1</w:t>
      </w:r>
      <w:r w:rsidR="004F5E17">
        <w:rPr>
          <w:rFonts w:ascii="Calibri" w:hAnsi="Calibri" w:cs="Calibri"/>
          <w:noProof/>
          <w:sz w:val="24"/>
          <w:szCs w:val="24"/>
        </w:rPr>
        <w:t>3</w:t>
      </w:r>
    </w:p>
    <w:p w14:paraId="49F6A09A" w14:textId="77777777" w:rsidR="00E238B8" w:rsidRPr="00BF1E79" w:rsidRDefault="00E238B8" w:rsidP="00A63D5A">
      <w:pPr>
        <w:pStyle w:val="Prrafodelista"/>
        <w:spacing w:before="0" w:after="0"/>
        <w:ind w:left="2160"/>
        <w:rPr>
          <w:rFonts w:ascii="Calibri" w:hAnsi="Calibri" w:cs="Calibri"/>
          <w:noProof/>
          <w:sz w:val="24"/>
          <w:szCs w:val="24"/>
        </w:rPr>
      </w:pPr>
    </w:p>
    <w:p w14:paraId="36D7423D" w14:textId="78737AC8" w:rsidR="0082783D" w:rsidRPr="00A63D5A" w:rsidRDefault="004F5E17" w:rsidP="00A63D5A">
      <w:pPr>
        <w:pStyle w:val="Prrafodelista"/>
        <w:numPr>
          <w:ilvl w:val="0"/>
          <w:numId w:val="17"/>
        </w:numPr>
        <w:spacing w:before="0" w:after="0"/>
        <w:ind w:left="567"/>
        <w:rPr>
          <w:rFonts w:ascii="Calibri" w:hAnsi="Calibri" w:cs="Calibri"/>
          <w:noProof/>
          <w:sz w:val="24"/>
          <w:szCs w:val="24"/>
        </w:rPr>
      </w:pPr>
      <w:r w:rsidRPr="00A63D5A">
        <w:rPr>
          <w:rFonts w:ascii="Calibri" w:hAnsi="Calibri" w:cs="Calibri"/>
          <w:noProof/>
          <w:sz w:val="24"/>
          <w:szCs w:val="24"/>
        </w:rPr>
        <w:t>PASO 7</w:t>
      </w:r>
    </w:p>
    <w:p w14:paraId="375FA28F" w14:textId="38157718" w:rsidR="004F5E17" w:rsidRPr="00BF1E79" w:rsidRDefault="004F5E17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Vértice de destino: </w:t>
      </w:r>
      <w:r>
        <w:rPr>
          <w:rFonts w:ascii="Calibri" w:hAnsi="Calibri" w:cs="Calibri"/>
          <w:noProof/>
          <w:sz w:val="24"/>
          <w:szCs w:val="24"/>
        </w:rPr>
        <w:t>A</w:t>
      </w:r>
    </w:p>
    <w:p w14:paraId="6AEC0DF8" w14:textId="2A86B55A" w:rsidR="004F5E17" w:rsidRPr="00BF1E79" w:rsidRDefault="004F5E17" w:rsidP="00A63D5A">
      <w:pPr>
        <w:pStyle w:val="Prrafodelista"/>
        <w:numPr>
          <w:ilvl w:val="1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>Camin</w:t>
      </w:r>
      <w:r>
        <w:rPr>
          <w:rFonts w:ascii="Calibri" w:hAnsi="Calibri" w:cs="Calibri"/>
          <w:noProof/>
          <w:sz w:val="24"/>
          <w:szCs w:val="24"/>
        </w:rPr>
        <w:t>o</w:t>
      </w:r>
      <w:r w:rsidRPr="00BF1E79">
        <w:rPr>
          <w:rFonts w:ascii="Calibri" w:hAnsi="Calibri" w:cs="Calibri"/>
          <w:noProof/>
          <w:sz w:val="24"/>
          <w:szCs w:val="24"/>
        </w:rPr>
        <w:t xml:space="preserve"> posible:</w:t>
      </w:r>
    </w:p>
    <w:p w14:paraId="32991FA4" w14:textId="497DBD33" w:rsidR="004F5E17" w:rsidRPr="004F5E17" w:rsidRDefault="004F5E17" w:rsidP="00A63D5A">
      <w:pPr>
        <w:pStyle w:val="Prrafodelista"/>
        <w:numPr>
          <w:ilvl w:val="2"/>
          <w:numId w:val="17"/>
        </w:numPr>
        <w:spacing w:before="0" w:after="0"/>
        <w:rPr>
          <w:rFonts w:ascii="Calibri" w:hAnsi="Calibri" w:cs="Calibri"/>
          <w:noProof/>
          <w:sz w:val="24"/>
          <w:szCs w:val="24"/>
        </w:rPr>
      </w:pPr>
      <w:r w:rsidRPr="00BF1E79">
        <w:rPr>
          <w:rFonts w:ascii="Calibri" w:hAnsi="Calibri" w:cs="Calibri"/>
          <w:noProof/>
          <w:sz w:val="24"/>
          <w:szCs w:val="24"/>
        </w:rPr>
        <w:t xml:space="preserve">Hasta </w:t>
      </w:r>
      <w:r>
        <w:rPr>
          <w:rFonts w:ascii="Calibri" w:hAnsi="Calibri" w:cs="Calibri"/>
          <w:noProof/>
          <w:sz w:val="24"/>
          <w:szCs w:val="24"/>
        </w:rPr>
        <w:t>A</w:t>
      </w:r>
      <w:r w:rsidRPr="00BF1E79">
        <w:rPr>
          <w:rFonts w:ascii="Calibri" w:hAnsi="Calibri" w:cs="Calibri"/>
          <w:noProof/>
          <w:sz w:val="24"/>
          <w:szCs w:val="24"/>
        </w:rPr>
        <w:t>: E – G – D</w:t>
      </w:r>
      <w:r>
        <w:rPr>
          <w:rFonts w:ascii="Calibri" w:hAnsi="Calibri" w:cs="Calibri"/>
          <w:noProof/>
          <w:sz w:val="24"/>
          <w:szCs w:val="24"/>
        </w:rPr>
        <w:t xml:space="preserve"> – C – A</w:t>
      </w:r>
      <w:r w:rsidRPr="00BF1E79">
        <w:rPr>
          <w:rFonts w:ascii="Calibri" w:hAnsi="Calibri" w:cs="Calibri"/>
          <w:noProof/>
          <w:sz w:val="24"/>
          <w:szCs w:val="24"/>
        </w:rPr>
        <w:t xml:space="preserve"> con peso </w:t>
      </w:r>
      <w:r>
        <w:rPr>
          <w:rFonts w:ascii="Calibri" w:hAnsi="Calibri" w:cs="Calibri"/>
          <w:noProof/>
          <w:sz w:val="24"/>
          <w:szCs w:val="24"/>
        </w:rPr>
        <w:t>13</w:t>
      </w:r>
    </w:p>
    <w:p w14:paraId="087D0915" w14:textId="41B035E4" w:rsidR="00F47039" w:rsidRPr="009679B1" w:rsidRDefault="00F47039">
      <w:pPr>
        <w:rPr>
          <w:noProof/>
        </w:rPr>
      </w:pPr>
      <w:r w:rsidRPr="00F47039">
        <w:rPr>
          <w:noProof/>
        </w:rPr>
        <w:lastRenderedPageBreak/>
        <w:drawing>
          <wp:inline distT="0" distB="0" distL="0" distR="0" wp14:anchorId="20103556" wp14:editId="478D9603">
            <wp:extent cx="5274310" cy="411607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039" w:rsidRPr="009679B1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90B89" w14:textId="77777777" w:rsidR="00F9496F" w:rsidRDefault="00F9496F" w:rsidP="00C6554A">
      <w:pPr>
        <w:spacing w:before="0" w:after="0" w:line="240" w:lineRule="auto"/>
      </w:pPr>
      <w:r>
        <w:separator/>
      </w:r>
    </w:p>
  </w:endnote>
  <w:endnote w:type="continuationSeparator" w:id="0">
    <w:p w14:paraId="2FD1B3EA" w14:textId="77777777" w:rsidR="00F9496F" w:rsidRDefault="00F9496F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7EF627D7" w14:textId="77777777" w:rsidR="00B72AD0" w:rsidRDefault="00B72AD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DC27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56E8F" w14:textId="77777777" w:rsidR="00F9496F" w:rsidRDefault="00F9496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6D6C4E6" w14:textId="77777777" w:rsidR="00F9496F" w:rsidRDefault="00F9496F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5A7B274D" w14:textId="77777777" w:rsidR="00B72AD0" w:rsidRDefault="00B72AD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28518E"/>
    <w:multiLevelType w:val="hybridMultilevel"/>
    <w:tmpl w:val="13CCD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AA091E"/>
    <w:multiLevelType w:val="hybridMultilevel"/>
    <w:tmpl w:val="ED22B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AA"/>
    <w:rsid w:val="00011DE3"/>
    <w:rsid w:val="00082FD9"/>
    <w:rsid w:val="000A1C49"/>
    <w:rsid w:val="000C3E19"/>
    <w:rsid w:val="000C6DB4"/>
    <w:rsid w:val="000D2638"/>
    <w:rsid w:val="000E4A1C"/>
    <w:rsid w:val="00113003"/>
    <w:rsid w:val="00121441"/>
    <w:rsid w:val="00123D25"/>
    <w:rsid w:val="00151EAB"/>
    <w:rsid w:val="0015768B"/>
    <w:rsid w:val="001708C0"/>
    <w:rsid w:val="00172FCA"/>
    <w:rsid w:val="00177B0D"/>
    <w:rsid w:val="00197489"/>
    <w:rsid w:val="001C34ED"/>
    <w:rsid w:val="001E7DED"/>
    <w:rsid w:val="00200ABE"/>
    <w:rsid w:val="00246B92"/>
    <w:rsid w:val="002554CD"/>
    <w:rsid w:val="00291D33"/>
    <w:rsid w:val="00292B4E"/>
    <w:rsid w:val="00293B83"/>
    <w:rsid w:val="002B1A2B"/>
    <w:rsid w:val="002B4294"/>
    <w:rsid w:val="002C256A"/>
    <w:rsid w:val="002F371C"/>
    <w:rsid w:val="00333D0D"/>
    <w:rsid w:val="0033697A"/>
    <w:rsid w:val="00395F8A"/>
    <w:rsid w:val="003C5FB9"/>
    <w:rsid w:val="003D555A"/>
    <w:rsid w:val="003F5422"/>
    <w:rsid w:val="004073E5"/>
    <w:rsid w:val="004500D9"/>
    <w:rsid w:val="0048260A"/>
    <w:rsid w:val="00485C49"/>
    <w:rsid w:val="00491C7D"/>
    <w:rsid w:val="004C049F"/>
    <w:rsid w:val="004D31B2"/>
    <w:rsid w:val="004F5E17"/>
    <w:rsid w:val="005000E2"/>
    <w:rsid w:val="005008D5"/>
    <w:rsid w:val="0051785D"/>
    <w:rsid w:val="0053323A"/>
    <w:rsid w:val="005650B6"/>
    <w:rsid w:val="00583814"/>
    <w:rsid w:val="00587E1C"/>
    <w:rsid w:val="005A473F"/>
    <w:rsid w:val="005B0753"/>
    <w:rsid w:val="005C5FA1"/>
    <w:rsid w:val="005F47CD"/>
    <w:rsid w:val="005F62B5"/>
    <w:rsid w:val="005F6AF2"/>
    <w:rsid w:val="00643FA0"/>
    <w:rsid w:val="006577AC"/>
    <w:rsid w:val="006624E1"/>
    <w:rsid w:val="0068191D"/>
    <w:rsid w:val="00685D50"/>
    <w:rsid w:val="006A3CE7"/>
    <w:rsid w:val="006A7FEE"/>
    <w:rsid w:val="006D1189"/>
    <w:rsid w:val="007061C0"/>
    <w:rsid w:val="0072149A"/>
    <w:rsid w:val="00723AED"/>
    <w:rsid w:val="007A7018"/>
    <w:rsid w:val="007B7919"/>
    <w:rsid w:val="007C1F1C"/>
    <w:rsid w:val="007C23EA"/>
    <w:rsid w:val="007D3954"/>
    <w:rsid w:val="007D5B1A"/>
    <w:rsid w:val="007F0F14"/>
    <w:rsid w:val="007F4084"/>
    <w:rsid w:val="00803A13"/>
    <w:rsid w:val="00822654"/>
    <w:rsid w:val="0082783D"/>
    <w:rsid w:val="008769AB"/>
    <w:rsid w:val="0089714F"/>
    <w:rsid w:val="008A3120"/>
    <w:rsid w:val="008A7D65"/>
    <w:rsid w:val="008B5D31"/>
    <w:rsid w:val="008E01A9"/>
    <w:rsid w:val="008F4EB1"/>
    <w:rsid w:val="00914F5E"/>
    <w:rsid w:val="009612A0"/>
    <w:rsid w:val="009679B1"/>
    <w:rsid w:val="00986062"/>
    <w:rsid w:val="00996A88"/>
    <w:rsid w:val="009B0277"/>
    <w:rsid w:val="009C0B5E"/>
    <w:rsid w:val="009C524E"/>
    <w:rsid w:val="009F0A20"/>
    <w:rsid w:val="009F0A50"/>
    <w:rsid w:val="00A03021"/>
    <w:rsid w:val="00A1288B"/>
    <w:rsid w:val="00A14614"/>
    <w:rsid w:val="00A319AF"/>
    <w:rsid w:val="00A62468"/>
    <w:rsid w:val="00A63D5A"/>
    <w:rsid w:val="00A7566F"/>
    <w:rsid w:val="00A851E4"/>
    <w:rsid w:val="00A860D2"/>
    <w:rsid w:val="00A877AF"/>
    <w:rsid w:val="00A93F5D"/>
    <w:rsid w:val="00AA5E35"/>
    <w:rsid w:val="00AC02EF"/>
    <w:rsid w:val="00AF69A5"/>
    <w:rsid w:val="00B00B4A"/>
    <w:rsid w:val="00B034AB"/>
    <w:rsid w:val="00B07433"/>
    <w:rsid w:val="00B24D6E"/>
    <w:rsid w:val="00B25D69"/>
    <w:rsid w:val="00B47411"/>
    <w:rsid w:val="00B66C2B"/>
    <w:rsid w:val="00B72AD0"/>
    <w:rsid w:val="00B745D2"/>
    <w:rsid w:val="00B8408C"/>
    <w:rsid w:val="00BA6D43"/>
    <w:rsid w:val="00BB2A99"/>
    <w:rsid w:val="00BC09AD"/>
    <w:rsid w:val="00BC551B"/>
    <w:rsid w:val="00BD17BB"/>
    <w:rsid w:val="00BD776B"/>
    <w:rsid w:val="00BE5871"/>
    <w:rsid w:val="00BF1E79"/>
    <w:rsid w:val="00C205AD"/>
    <w:rsid w:val="00C6554A"/>
    <w:rsid w:val="00C73832"/>
    <w:rsid w:val="00C91C5B"/>
    <w:rsid w:val="00CB0705"/>
    <w:rsid w:val="00CE063D"/>
    <w:rsid w:val="00D04E78"/>
    <w:rsid w:val="00D408F8"/>
    <w:rsid w:val="00D63A35"/>
    <w:rsid w:val="00DC01CA"/>
    <w:rsid w:val="00DC6715"/>
    <w:rsid w:val="00DD0D54"/>
    <w:rsid w:val="00DE7E28"/>
    <w:rsid w:val="00E238B8"/>
    <w:rsid w:val="00E36CAA"/>
    <w:rsid w:val="00E61D1F"/>
    <w:rsid w:val="00E7581A"/>
    <w:rsid w:val="00E8505A"/>
    <w:rsid w:val="00EA5E16"/>
    <w:rsid w:val="00ED7C44"/>
    <w:rsid w:val="00EF2BDF"/>
    <w:rsid w:val="00F35A0A"/>
    <w:rsid w:val="00F42376"/>
    <w:rsid w:val="00F44C19"/>
    <w:rsid w:val="00F47039"/>
    <w:rsid w:val="00F521F5"/>
    <w:rsid w:val="00F937C2"/>
    <w:rsid w:val="00F9496F"/>
    <w:rsid w:val="00F97ADB"/>
    <w:rsid w:val="00FA66B5"/>
    <w:rsid w:val="00FB3096"/>
    <w:rsid w:val="00FD37F1"/>
    <w:rsid w:val="1DD9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A3C9DD"/>
  <w15:chartTrackingRefBased/>
  <w15:docId w15:val="{EDF59572-82AE-4D47-B6F2-0BE7710F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3A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E36CA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B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\AppData\Roaming\Microsoft\Template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80BF7-0713-4C3F-8B03-ED9D33F1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1</TotalTime>
  <Pages>4</Pages>
  <Words>188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Pérez Beltrán</dc:creator>
  <cp:keywords/>
  <dc:description/>
  <cp:lastModifiedBy>Nicolás Pérez Beltrán</cp:lastModifiedBy>
  <cp:revision>2</cp:revision>
  <dcterms:created xsi:type="dcterms:W3CDTF">2021-05-23T11:15:00Z</dcterms:created>
  <dcterms:modified xsi:type="dcterms:W3CDTF">2021-05-23T11:15:00Z</dcterms:modified>
</cp:coreProperties>
</file>